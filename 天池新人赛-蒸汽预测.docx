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B34E71" w14:textId="77777777" w:rsidR="00533586" w:rsidRDefault="00E12CC8">
      <w:pPr>
        <w:pStyle w:val="1"/>
        <w:rPr>
          <w:rFonts w:hint="eastAsia"/>
        </w:rPr>
      </w:pPr>
      <w:r>
        <w:rPr>
          <w:rFonts w:hint="eastAsia"/>
        </w:rPr>
        <w:t>天池</w:t>
      </w:r>
      <w:r>
        <w:t>新人赛</w:t>
      </w:r>
      <w:r>
        <w:t>-</w:t>
      </w:r>
      <w:r>
        <w:rPr>
          <w:rFonts w:hint="eastAsia"/>
        </w:rPr>
        <w:t>蒸汽</w:t>
      </w:r>
      <w:r>
        <w:t>预测</w:t>
      </w:r>
    </w:p>
    <w:p w14:paraId="75586E91" w14:textId="41202E65" w:rsidR="00533586" w:rsidRPr="00022DC7" w:rsidRDefault="00566C8D" w:rsidP="00566C8D">
      <w:pPr>
        <w:pStyle w:val="a"/>
      </w:pPr>
      <w:r>
        <w:t>训练数据长度：</w:t>
      </w:r>
      <w:r w:rsidR="00022DC7">
        <w:rPr>
          <w:lang w:val="en-US"/>
        </w:rPr>
        <w:t>(2888,39)</w:t>
      </w:r>
    </w:p>
    <w:p w14:paraId="0AA0BC46" w14:textId="1B727E39" w:rsidR="00022DC7" w:rsidRPr="00A54554" w:rsidRDefault="00022DC7" w:rsidP="00566C8D">
      <w:pPr>
        <w:pStyle w:val="a"/>
      </w:pPr>
      <w:r>
        <w:rPr>
          <w:lang w:val="en-US"/>
        </w:rPr>
        <w:t>其中输入</w:t>
      </w:r>
      <w:r>
        <w:rPr>
          <w:rFonts w:hint="eastAsia"/>
          <w:lang w:val="en-US"/>
        </w:rPr>
        <w:t>数据</w:t>
      </w:r>
      <w:r>
        <w:rPr>
          <w:lang w:val="en-US"/>
        </w:rPr>
        <w:t>为</w:t>
      </w:r>
      <w:r>
        <w:rPr>
          <w:lang w:val="en-US"/>
        </w:rPr>
        <w:t>38</w:t>
      </w:r>
      <w:r>
        <w:rPr>
          <w:rFonts w:hint="eastAsia"/>
          <w:lang w:val="en-US"/>
        </w:rPr>
        <w:t>维</w:t>
      </w:r>
      <w:r>
        <w:rPr>
          <w:lang w:val="en-US"/>
        </w:rPr>
        <w:t>，</w:t>
      </w:r>
      <w:r>
        <w:rPr>
          <w:rFonts w:hint="eastAsia"/>
          <w:lang w:val="en-US"/>
        </w:rPr>
        <w:t>预测</w:t>
      </w:r>
      <w:r>
        <w:rPr>
          <w:lang w:val="en-US"/>
        </w:rPr>
        <w:t>为</w:t>
      </w:r>
      <w:r>
        <w:rPr>
          <w:lang w:val="en-US"/>
        </w:rPr>
        <w:t>1</w:t>
      </w:r>
      <w:r>
        <w:rPr>
          <w:rFonts w:hint="eastAsia"/>
          <w:lang w:val="en-US"/>
        </w:rPr>
        <w:t>维</w:t>
      </w:r>
      <w:r>
        <w:rPr>
          <w:lang w:val="en-US"/>
        </w:rPr>
        <w:t>。</w:t>
      </w:r>
    </w:p>
    <w:p w14:paraId="7D49CC93" w14:textId="7D8E4756" w:rsidR="00A54554" w:rsidRPr="00640269" w:rsidRDefault="00A54554" w:rsidP="00566C8D">
      <w:pPr>
        <w:pStyle w:val="a"/>
      </w:pPr>
      <w:r>
        <w:rPr>
          <w:lang w:val="en-US"/>
        </w:rPr>
        <w:t xml:space="preserve"> </w:t>
      </w:r>
      <w:r>
        <w:rPr>
          <w:lang w:val="en-US"/>
        </w:rPr>
        <w:t>测试数据（</w:t>
      </w:r>
      <w:r w:rsidR="00E076CE">
        <w:rPr>
          <w:lang w:val="en-US"/>
        </w:rPr>
        <w:t>1925</w:t>
      </w:r>
      <w:r w:rsidR="00E076CE">
        <w:rPr>
          <w:lang w:val="en-US"/>
        </w:rPr>
        <w:t>，</w:t>
      </w:r>
      <w:r w:rsidR="00CD44B6">
        <w:rPr>
          <w:lang w:val="en-US"/>
        </w:rPr>
        <w:t>38</w:t>
      </w:r>
      <w:r>
        <w:rPr>
          <w:lang w:val="en-US"/>
        </w:rPr>
        <w:t>）</w:t>
      </w:r>
    </w:p>
    <w:p w14:paraId="35A03D95" w14:textId="77777777" w:rsidR="00640269" w:rsidRDefault="00640269" w:rsidP="00640269">
      <w:pPr>
        <w:pStyle w:val="a"/>
        <w:numPr>
          <w:ilvl w:val="0"/>
          <w:numId w:val="0"/>
        </w:numPr>
        <w:rPr>
          <w:lang w:val="en-US"/>
        </w:rPr>
      </w:pPr>
    </w:p>
    <w:p w14:paraId="6081BE4D" w14:textId="77777777" w:rsidR="006F0087" w:rsidRPr="006F0087" w:rsidRDefault="006F0087" w:rsidP="006F0087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</w:p>
    <w:p w14:paraId="5F6750C0" w14:textId="6E2D77F0" w:rsidR="00640269" w:rsidRPr="000F5ADC" w:rsidRDefault="000F5ADC" w:rsidP="000F5ADC">
      <w:pPr>
        <w:pStyle w:val="a"/>
        <w:numPr>
          <w:ilvl w:val="0"/>
          <w:numId w:val="0"/>
        </w:numPr>
        <w:ind w:left="432" w:hanging="432"/>
        <w:rPr>
          <w:lang w:val="en-US"/>
        </w:rPr>
      </w:pPr>
      <w:r>
        <w:rPr>
          <w:rFonts w:hint="eastAsia"/>
          <w:noProof/>
          <w:lang w:val="en-US"/>
        </w:rPr>
        <w:drawing>
          <wp:inline distT="0" distB="0" distL="0" distR="0" wp14:anchorId="25930C02" wp14:editId="154E0BF5">
            <wp:extent cx="6019165" cy="3002909"/>
            <wp:effectExtent l="0" t="0" r="635" b="0"/>
            <wp:docPr id="1" name="图片 1" descr="变量幅度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变量幅度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2451" cy="3004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694EE" w14:textId="4B21DE1E" w:rsidR="00533586" w:rsidRDefault="00533586">
      <w:pPr>
        <w:pStyle w:val="2"/>
      </w:pPr>
      <w:bookmarkStart w:id="0" w:name="_GoBack"/>
      <w:bookmarkEnd w:id="0"/>
    </w:p>
    <w:sectPr w:rsidR="00533586">
      <w:footerReference w:type="default" r:id="rId8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336ABC" w14:textId="77777777" w:rsidR="005F5FFC" w:rsidRDefault="005F5FFC">
      <w:r>
        <w:separator/>
      </w:r>
    </w:p>
    <w:p w14:paraId="07925E8E" w14:textId="77777777" w:rsidR="005F5FFC" w:rsidRDefault="005F5FFC"/>
  </w:endnote>
  <w:endnote w:type="continuationSeparator" w:id="0">
    <w:p w14:paraId="24D8B60A" w14:textId="77777777" w:rsidR="005F5FFC" w:rsidRDefault="005F5FFC">
      <w:r>
        <w:continuationSeparator/>
      </w:r>
    </w:p>
    <w:p w14:paraId="28CC5BC0" w14:textId="77777777" w:rsidR="005F5FFC" w:rsidRDefault="005F5FF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C22690" w14:textId="77777777" w:rsidR="00533586" w:rsidRDefault="00547C66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F31587" w14:textId="77777777" w:rsidR="005F5FFC" w:rsidRDefault="005F5FFC">
      <w:r>
        <w:separator/>
      </w:r>
    </w:p>
    <w:p w14:paraId="1F8D90A5" w14:textId="77777777" w:rsidR="005F5FFC" w:rsidRDefault="005F5FFC"/>
  </w:footnote>
  <w:footnote w:type="continuationSeparator" w:id="0">
    <w:p w14:paraId="424AA1A9" w14:textId="77777777" w:rsidR="005F5FFC" w:rsidRDefault="005F5FFC">
      <w:r>
        <w:continuationSeparator/>
      </w:r>
    </w:p>
    <w:p w14:paraId="4428A43D" w14:textId="77777777" w:rsidR="005F5FFC" w:rsidRDefault="005F5FFC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CC8"/>
    <w:rsid w:val="00022DC7"/>
    <w:rsid w:val="000F5ADC"/>
    <w:rsid w:val="00533586"/>
    <w:rsid w:val="00547C66"/>
    <w:rsid w:val="00566C8D"/>
    <w:rsid w:val="005D2D35"/>
    <w:rsid w:val="005F5FFC"/>
    <w:rsid w:val="00640269"/>
    <w:rsid w:val="006F0087"/>
    <w:rsid w:val="00812783"/>
    <w:rsid w:val="00A54554"/>
    <w:rsid w:val="00C35F1A"/>
    <w:rsid w:val="00C9613D"/>
    <w:rsid w:val="00CD44B6"/>
    <w:rsid w:val="00E076CE"/>
    <w:rsid w:val="00E12CC8"/>
    <w:rsid w:val="00E67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C9168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547C66"/>
    <w:rPr>
      <w:lang w:val="en-GB"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</w:pPr>
  </w:style>
  <w:style w:type="character" w:customStyle="1" w:styleId="10">
    <w:name w:val="标题 1字符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页眉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页脚字符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标题字符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标题字符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字符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标题 3字符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标题 4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标题 5字符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标题 6字符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字符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字符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用字符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明显引用字符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afa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b">
    <w:name w:val="Hyperlink"/>
    <w:basedOn w:val="a2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4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1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8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superman/Library/Containers/com.microsoft.Word/Data/Library/Caches/TM10002086/&#20570;&#31508;&#35760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113"/>
    <w:rsid w:val="00E87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B8043F8BC1C4574488AC6487AE46AED2">
    <w:name w:val="B8043F8BC1C4574488AC6487AE46AED2"/>
    <w:pPr>
      <w:widowControl w:val="0"/>
      <w:jc w:val="both"/>
    </w:pPr>
  </w:style>
  <w:style w:type="paragraph" w:styleId="a">
    <w:name w:val="List Bullet"/>
    <w:basedOn w:val="a0"/>
    <w:uiPriority w:val="9"/>
    <w:qFormat/>
    <w:pPr>
      <w:widowControl/>
      <w:numPr>
        <w:numId w:val="1"/>
      </w:numPr>
      <w:spacing w:after="120" w:line="259" w:lineRule="auto"/>
      <w:jc w:val="left"/>
    </w:pPr>
    <w:rPr>
      <w:rFonts w:eastAsiaTheme="minorHAnsi"/>
      <w:color w:val="595959" w:themeColor="text1" w:themeTint="A6"/>
      <w:kern w:val="0"/>
      <w:sz w:val="30"/>
      <w:szCs w:val="30"/>
      <w:lang w:eastAsia="ja-JP"/>
    </w:rPr>
  </w:style>
  <w:style w:type="paragraph" w:customStyle="1" w:styleId="EC949252E8AF7441BCEDCCB776DDE690">
    <w:name w:val="EC949252E8AF7441BCEDCCB776DDE690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做笔记.dotx</Template>
  <TotalTime>4</TotalTime>
  <Pages>1</Pages>
  <Words>9</Words>
  <Characters>57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31</cp:revision>
  <dcterms:created xsi:type="dcterms:W3CDTF">2018-11-26T13:36:00Z</dcterms:created>
  <dcterms:modified xsi:type="dcterms:W3CDTF">2018-11-26T15:14:00Z</dcterms:modified>
</cp:coreProperties>
</file>